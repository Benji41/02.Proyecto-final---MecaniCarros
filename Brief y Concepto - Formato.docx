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8855DB" w:rsidP="00523479">
            <w:pPr>
              <w:pStyle w:val="Iniciales"/>
            </w:pPr>
            <w:sdt>
              <w:sdtPr>
                <w:rPr>
                  <w:color w:val="FFFFFF" w:themeColor="background1"/>
                </w:rPr>
                <w:alias w:val="Iniciales:"/>
                <w:tag w:val="Iniciales:"/>
                <w:id w:val="-606576828"/>
                <w:placeholder>
                  <w:docPart w:val="C1625D5EC9A24C37A5B9B3533CDC46C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20409" w:rsidRPr="00B20409">
                  <w:rPr>
                    <w:color w:val="FFFFFF" w:themeColor="background1"/>
                  </w:rPr>
                  <w:t>B</w:t>
                </w:r>
              </w:sdtContent>
            </w:sdt>
            <w:r w:rsidR="00E02DCD"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8815BCC" wp14:editId="25AB867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28575" b="1143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53DF7689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U4XcIA&#10;AADbAAAADwAAAGRycy9kb3ducmV2LnhtbESPQWsCMRSE74X+h/AK3mpWLSpbo4ggCJ66Fb0+Ns/s&#10;0s1L3MR1/fdGEHocZuYbZrHqbSM6akPtWMFomIEgLp2u2Sg4/G4/5yBCRNbYOCYFdwqwWr6/LTDX&#10;7sY/1BXRiAThkKOCKkafSxnKiiyGofPEyTu71mJMsjVSt3hLcNvIcZZNpcWa00KFnjYVlX/F1Sow&#10;093Zn0bYXfbSF0dTXGazDpUafPTrbxCR+vgffrV3WsHXBJ5f0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ThdwgAAANsAAAAPAAAAAAAAAAAAAAAAAJgCAABkcnMvZG93&#10;bnJldi54bWxQSwUGAAAAAAQABAD1AAAAhwMAAAAA&#10;" filled="f" strokecolor="white [3212]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hM/8QA&#10;AADbAAAADwAAAGRycy9kb3ducmV2LnhtbESPQWvCQBSE74X+h+UVvBR9UUIp0VVKqdaToG1Qb4/s&#10;axLMvg3ZVdN/7wqFHoeZ+YaZLXrbqAt3vnaiYTxKQLEUztRSavj+Wg5fQflAYqhxwhp+2cNi/vgw&#10;o8y4q2z5sgulihDxGWmoQmgzRF9UbMmPXMsSvR/XWQpRdiWajq4RbhucJMkLWqolLlTU8nvFxWl3&#10;thrK43qFG7M/2vQTn0/JR35IMdd68NS/TUEF7sN/+K+9NhrSFO5f4g/A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4TP/EAAAA2wAAAA8AAAAAAAAAAAAAAAAAmAIAAGRycy9k&#10;b3ducmV2LnhtbFBLBQYAAAAABAAEAPUAAACJAwAAAAA=&#10;" adj="626" fillcolor="white [3212]" strokecolor="white [3212]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+RasEA&#10;AADaAAAADwAAAGRycy9kb3ducmV2LnhtbESPX2vCQBDE3wt+h2MLvtVLRYpETxEhUPog+Aefl9ya&#10;RHN74W7V2E/fKwg+DjPzG2a+7F2rbhRi49nA5ygDRVx623Bl4LAvPqagoiBbbD2TgQdFWC4Gb3PM&#10;rb/zlm47qVSCcMzRQC3S5VrHsiaHceQ74uSdfHAoSYZK24D3BHetHmfZl3bYcFqosaN1TeVld3UG&#10;Tnr7uymONpz7YyaTwsrPtLXGDN/71QyUUC+v8LP9bQ2M4f9KugF6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PkWrBAAAA2gAAAA8AAAAAAAAAAAAAAAAAmAIAAGRycy9kb3du&#10;cmV2LnhtbFBLBQYAAAAABAAEAPUAAACGAwAAAAA=&#10;" fillcolor="#0070c0" strokecolor="white [3212]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DB0EA9" w:rsidP="007569C1">
            <w:pPr>
              <w:pStyle w:val="Ttulo3"/>
            </w:pPr>
            <w:r>
              <w:t>PROPÓSITO</w:t>
            </w:r>
          </w:p>
          <w:p w:rsidR="002C2CDD" w:rsidRPr="00333CD3" w:rsidRDefault="002C2CDD" w:rsidP="007569C1"/>
          <w:p w:rsidR="002C2CDD" w:rsidRPr="00333CD3" w:rsidRDefault="00347F77" w:rsidP="007569C1">
            <w:pPr>
              <w:pStyle w:val="Ttulo3"/>
            </w:pPr>
            <w:r>
              <w:t>MEDIOS</w:t>
            </w:r>
          </w:p>
          <w:p w:rsidR="00347F77" w:rsidRPr="00333CD3" w:rsidRDefault="00347F77" w:rsidP="00500326">
            <w:pPr>
              <w:pStyle w:val="Prrafodelista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2"/>
            </w:tblGrid>
            <w:tr w:rsidR="00B20409" w:rsidRPr="00B20409" w:rsidTr="00B20409">
              <w:trPr>
                <w:trHeight w:hRule="exact" w:val="1152"/>
              </w:trPr>
              <w:tc>
                <w:tcPr>
                  <w:tcW w:w="6055" w:type="dxa"/>
                  <w:shd w:val="clear" w:color="auto" w:fill="auto"/>
                  <w:vAlign w:val="center"/>
                </w:tcPr>
                <w:p w:rsidR="00C612DA" w:rsidRPr="00B20409" w:rsidRDefault="00C612DA" w:rsidP="00055E51">
                  <w:pPr>
                    <w:pStyle w:val="Ttulo2"/>
                    <w:outlineLvl w:val="1"/>
                    <w:rPr>
                      <w:color w:val="002060"/>
                    </w:rPr>
                  </w:pPr>
                </w:p>
              </w:tc>
            </w:tr>
          </w:tbl>
          <w:p w:rsidR="002C2CDD" w:rsidRPr="00333CD3" w:rsidRDefault="00DB0EA9" w:rsidP="007569C1">
            <w:pPr>
              <w:pStyle w:val="Ttulo3"/>
            </w:pPr>
            <w:r>
              <w:t>¿A QUIÉN VA DIRIGIDO?</w:t>
            </w:r>
          </w:p>
          <w:p w:rsidR="002C2CDD" w:rsidRPr="00333CD3" w:rsidRDefault="00347F77" w:rsidP="007569C1">
            <w:pPr>
              <w:pStyle w:val="Ttulo4"/>
            </w:pPr>
            <w:r>
              <w:t>PERFIL DEMOGRÁFICO PÚBLICO OBJETIVO:</w:t>
            </w:r>
          </w:p>
          <w:p w:rsidR="00A70AE9" w:rsidRPr="00333CD3" w:rsidRDefault="00A70AE9" w:rsidP="00A70AE9">
            <w:pPr>
              <w:pStyle w:val="Prrafodelista"/>
            </w:pPr>
          </w:p>
          <w:p w:rsidR="002C2CDD" w:rsidRPr="00333CD3" w:rsidRDefault="00347F77" w:rsidP="007569C1">
            <w:pPr>
              <w:pStyle w:val="Ttulo4"/>
            </w:pPr>
            <w:r>
              <w:rPr>
                <w:lang w:bidi="es-ES"/>
              </w:rPr>
              <w:t>PERFIL PSICOLÓGICO PÚBLICO OBJETIVO:</w:t>
            </w:r>
          </w:p>
          <w:p w:rsidR="002C2CDD" w:rsidRPr="00333CD3" w:rsidRDefault="00347F77" w:rsidP="007569C1">
            <w:pPr>
              <w:pStyle w:val="Ttulo3"/>
            </w:pPr>
            <w:r>
              <w:t>MOMENTO</w:t>
            </w:r>
          </w:p>
          <w:p w:rsidR="002C2CDD" w:rsidRPr="00333CD3" w:rsidRDefault="00347F77" w:rsidP="007569C1">
            <w:pPr>
              <w:pStyle w:val="Ttulo4"/>
            </w:pPr>
            <w:r>
              <w:rPr>
                <w:lang w:bidi="es-ES"/>
              </w:rPr>
              <w:t>COMPETENCIA DIRECTA:</w:t>
            </w:r>
          </w:p>
          <w:p w:rsidR="00741125" w:rsidRPr="00333CD3" w:rsidRDefault="00741125" w:rsidP="00500326">
            <w:pPr>
              <w:pStyle w:val="Prrafodelista"/>
            </w:pPr>
          </w:p>
        </w:tc>
      </w:tr>
    </w:tbl>
    <w:p w:rsidR="00C660E5" w:rsidRDefault="00C660E5" w:rsidP="00E22E87">
      <w:pPr>
        <w:pStyle w:val="Sinespaciado"/>
      </w:pPr>
    </w:p>
    <w:p w:rsidR="00B20409" w:rsidRDefault="00B20409" w:rsidP="00E22E87">
      <w:pPr>
        <w:pStyle w:val="Sinespaciado"/>
      </w:pPr>
    </w:p>
    <w:p w:rsidR="003C666C" w:rsidRDefault="003C666C" w:rsidP="00B20409">
      <w:pPr>
        <w:pStyle w:val="Ttulo3"/>
      </w:pPr>
    </w:p>
    <w:p w:rsidR="00B20409" w:rsidRPr="00333CD3" w:rsidRDefault="00CE424D" w:rsidP="00B20409">
      <w:pPr>
        <w:pStyle w:val="Ttulo3"/>
      </w:pPr>
      <w:r>
        <w:t>RECOLECCIÓN DE DATOS</w:t>
      </w:r>
    </w:p>
    <w:p w:rsidR="00350803" w:rsidRDefault="00350803" w:rsidP="00350803">
      <w:pPr>
        <w:pStyle w:val="Ttulo4"/>
      </w:pPr>
      <w:r>
        <w:t>DOMINIO</w:t>
      </w:r>
    </w:p>
    <w:p w:rsidR="00500326" w:rsidRPr="00333CD3" w:rsidRDefault="00500326" w:rsidP="00350803">
      <w:pPr>
        <w:pStyle w:val="Ttulo4"/>
      </w:pPr>
    </w:p>
    <w:p w:rsidR="00B20409" w:rsidRPr="00333CD3" w:rsidRDefault="00B20409" w:rsidP="00B20409">
      <w:pPr>
        <w:pStyle w:val="Ttulo4"/>
      </w:pPr>
      <w:r>
        <w:t>¿Quién</w:t>
      </w:r>
      <w:r w:rsidR="00B30D7B">
        <w:t>ES soMOS</w:t>
      </w:r>
      <w:r>
        <w:t>?</w:t>
      </w:r>
    </w:p>
    <w:p w:rsidR="00B30D7B" w:rsidRDefault="00B30D7B" w:rsidP="00D1305A"/>
    <w:p w:rsidR="00B20409" w:rsidRDefault="00E73646" w:rsidP="00B20409">
      <w:pPr>
        <w:pStyle w:val="Ttulo4"/>
      </w:pPr>
      <w:r>
        <w:t xml:space="preserve">CATEGORÍAS - </w:t>
      </w:r>
      <w:r w:rsidR="00CE424D">
        <w:t>BOTONERA PRINCIPAL</w:t>
      </w:r>
    </w:p>
    <w:p w:rsidR="00500326" w:rsidRPr="00333CD3" w:rsidRDefault="00500326" w:rsidP="00B20409">
      <w:pPr>
        <w:pStyle w:val="Ttulo4"/>
      </w:pPr>
    </w:p>
    <w:p w:rsidR="00E660B4" w:rsidRPr="00333CD3" w:rsidRDefault="00E73646" w:rsidP="00E660B4">
      <w:pPr>
        <w:pStyle w:val="Ttulo4"/>
      </w:pPr>
      <w:r>
        <w:t>CATEGORÍA</w:t>
      </w:r>
      <w:r w:rsidR="001E17D6">
        <w:t xml:space="preserve"> </w:t>
      </w:r>
      <w:r w:rsidR="00B30D7B">
        <w:t>HABITACIONES:</w:t>
      </w:r>
    </w:p>
    <w:p w:rsidR="00E73646" w:rsidRDefault="00E73646" w:rsidP="00E660B4"/>
    <w:p w:rsidR="00D41EF7" w:rsidRPr="00333CD3" w:rsidRDefault="00D41EF7" w:rsidP="00D41EF7">
      <w:pPr>
        <w:pStyle w:val="Ttulo3"/>
      </w:pPr>
      <w:r>
        <w:lastRenderedPageBreak/>
        <w:t>EL CONCEPTO</w:t>
      </w:r>
    </w:p>
    <w:p w:rsidR="001E17D6" w:rsidRPr="00333CD3" w:rsidRDefault="001E17D6" w:rsidP="001E17D6">
      <w:pPr>
        <w:pStyle w:val="Ttulo4"/>
      </w:pPr>
      <w:r>
        <w:t>SENTIMIENTOS Y SENSACIONES QUE SE QUIEREN TRANSMITIR:</w:t>
      </w:r>
    </w:p>
    <w:p w:rsidR="001E17D6" w:rsidRDefault="001E17D6" w:rsidP="001E17D6"/>
    <w:p w:rsidR="001E17D6" w:rsidRDefault="001E17D6" w:rsidP="001E17D6">
      <w:pPr>
        <w:pStyle w:val="Ttulo4"/>
      </w:pPr>
      <w:r>
        <w:t>PALETA DE COLOR:</w:t>
      </w:r>
      <w:r w:rsidRPr="001E17D6">
        <w:t xml:space="preserve"> </w:t>
      </w:r>
    </w:p>
    <w:p w:rsidR="001E17D6" w:rsidRDefault="001E17D6" w:rsidP="001E17D6">
      <w:pPr>
        <w:pStyle w:val="Ttulo4"/>
        <w:rPr>
          <w:noProof/>
          <w:lang w:val="es-CO" w:eastAsia="es-CO"/>
        </w:rPr>
      </w:pPr>
    </w:p>
    <w:p w:rsidR="003C666C" w:rsidRDefault="003C666C" w:rsidP="001E17D6">
      <w:pPr>
        <w:pStyle w:val="Ttulo4"/>
      </w:pPr>
    </w:p>
    <w:p w:rsidR="003722B4" w:rsidRDefault="003722B4" w:rsidP="001E17D6">
      <w:pPr>
        <w:pStyle w:val="Ttulo4"/>
      </w:pPr>
    </w:p>
    <w:p w:rsidR="003722B4" w:rsidRDefault="003722B4" w:rsidP="001E17D6">
      <w:pPr>
        <w:pStyle w:val="Ttulo4"/>
      </w:pPr>
      <w:r>
        <w:t>TIPOGRAFÍAS:</w:t>
      </w:r>
    </w:p>
    <w:p w:rsidR="003722B4" w:rsidRDefault="003722B4" w:rsidP="001E17D6">
      <w:pPr>
        <w:pStyle w:val="Ttulo4"/>
      </w:pPr>
    </w:p>
    <w:p w:rsidR="00030F98" w:rsidRDefault="00030F98" w:rsidP="003722B4">
      <w:pPr>
        <w:rPr>
          <w:rFonts w:cs="Open Sans"/>
        </w:rPr>
      </w:pPr>
    </w:p>
    <w:p w:rsidR="00030F98" w:rsidRPr="003722B4" w:rsidRDefault="00030F98" w:rsidP="003722B4">
      <w:pPr>
        <w:rPr>
          <w:rFonts w:cs="Open Sans"/>
        </w:rPr>
      </w:pPr>
      <w:bookmarkStart w:id="0" w:name="_GoBack"/>
      <w:bookmarkEnd w:id="0"/>
    </w:p>
    <w:p w:rsidR="003722B4" w:rsidRDefault="00B26144" w:rsidP="003722B4">
      <w:pPr>
        <w:pStyle w:val="Ttulo4"/>
      </w:pPr>
      <w:r>
        <w:t>ESTILO</w:t>
      </w:r>
      <w:r w:rsidR="003722B4">
        <w:t>:</w:t>
      </w:r>
    </w:p>
    <w:p w:rsidR="009959E4" w:rsidRDefault="009959E4" w:rsidP="009959E4">
      <w:pPr>
        <w:pStyle w:val="Prrafodelista"/>
      </w:pPr>
    </w:p>
    <w:p w:rsidR="009959E4" w:rsidRDefault="009959E4" w:rsidP="009959E4"/>
    <w:p w:rsidR="009959E4" w:rsidRDefault="009959E4" w:rsidP="009959E4"/>
    <w:p w:rsidR="009959E4" w:rsidRDefault="009959E4" w:rsidP="009959E4"/>
    <w:p w:rsidR="00AB4DE4" w:rsidRDefault="00AB4DE4" w:rsidP="009959E4"/>
    <w:p w:rsidR="009959E4" w:rsidRDefault="009959E4" w:rsidP="009959E4"/>
    <w:p w:rsidR="00AB4DE4" w:rsidRPr="009959E4" w:rsidRDefault="00AB4DE4" w:rsidP="009959E4">
      <w:r>
        <w:t xml:space="preserve">      </w:t>
      </w:r>
    </w:p>
    <w:sectPr w:rsidR="00AB4DE4" w:rsidRPr="009959E4" w:rsidSect="000B628A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5DB" w:rsidRDefault="008855DB" w:rsidP="00713050">
      <w:pPr>
        <w:spacing w:line="240" w:lineRule="auto"/>
      </w:pPr>
      <w:r>
        <w:separator/>
      </w:r>
    </w:p>
  </w:endnote>
  <w:endnote w:type="continuationSeparator" w:id="0">
    <w:p w:rsidR="008855DB" w:rsidRDefault="008855D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391CDF82" wp14:editId="23B741D0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E1E977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5b9bd5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48649C42" wp14:editId="56CB65B2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5BDF1E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54092FB6" wp14:editId="7F782EFB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E387A0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40AF5988" wp14:editId="220A841C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62B2E8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1406221231"/>
            <w:placeholder>
              <w:docPart w:val="FD39A316AB844EC7AEB0EF322A1D0C4B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1309859132"/>
            <w:placeholder>
              <w:docPart w:val="482A6C5D76294E07ABF9301A9636B041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145402494"/>
            <w:placeholder>
              <w:docPart w:val="59D12FB3D0F941029E5ECAA7C0098852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149257523"/>
            <w:placeholder>
              <w:docPart w:val="9D9076668F8C437F8D4C3A1952980CE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1967622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34783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A4DBA3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5b9bd5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9B2ECE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DrnUi6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458D8B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DA1694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O/EEHzGEQAA/WMAAA4AAAAAAAAAAAAAAAAALgIAAGRycy9l&#10;Mm9Eb2MueG1sUEsBAi0AFAAGAAgAAAAhAGhHG9DYAAAAAwEAAA8AAAAAAAAAAAAAAAAAIBQAAGRy&#10;cy9kb3ducmV2LnhtbFBLBQYAAAAABAAEAPMAAAAl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855DB" w:rsidP="003C5528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FDE1E018C5F043709A10487537423F3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bidi="es-ES"/>
                </w:rPr>
                <w:t>Correo electrónico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1081720897"/>
            <w:placeholder>
              <w:docPart w:val="2D9C552C1DF04CD8AC443329F12C85C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EF66C6E15A894D7A8C74159980B6441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placeholder>
              <w:docPart w:val="8B8D2BB062B34B2288AC0DF5AF9A525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5DB" w:rsidRDefault="008855DB" w:rsidP="00713050">
      <w:pPr>
        <w:spacing w:line="240" w:lineRule="auto"/>
      </w:pPr>
      <w:r>
        <w:separator/>
      </w:r>
    </w:p>
  </w:footnote>
  <w:footnote w:type="continuationSeparator" w:id="0">
    <w:p w:rsidR="008855DB" w:rsidRDefault="008855D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F1EF2F3" wp14:editId="715B390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7CD12F11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5b9bd5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5b9bd5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-660233504"/>
              <w:placeholder>
                <w:docPart w:val="FBEF590A42D04D4DB6C44BEE0170F4B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20409">
                <w:rPr>
                  <w:lang w:val="es-CO"/>
                </w:rPr>
                <w:t>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4EDE"/>
    <w:multiLevelType w:val="hybridMultilevel"/>
    <w:tmpl w:val="AAF05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A1ECE"/>
    <w:multiLevelType w:val="hybridMultilevel"/>
    <w:tmpl w:val="1EE479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359C"/>
    <w:multiLevelType w:val="hybridMultilevel"/>
    <w:tmpl w:val="CFF68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B045E"/>
    <w:multiLevelType w:val="hybridMultilevel"/>
    <w:tmpl w:val="98F0B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455A0"/>
    <w:multiLevelType w:val="hybridMultilevel"/>
    <w:tmpl w:val="394ED6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91CF8"/>
    <w:multiLevelType w:val="hybridMultilevel"/>
    <w:tmpl w:val="185CF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05DC5"/>
    <w:multiLevelType w:val="hybridMultilevel"/>
    <w:tmpl w:val="274CF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F31EB"/>
    <w:multiLevelType w:val="hybridMultilevel"/>
    <w:tmpl w:val="24FC2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F04D9"/>
    <w:multiLevelType w:val="hybridMultilevel"/>
    <w:tmpl w:val="4E269D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09"/>
    <w:rsid w:val="0000379D"/>
    <w:rsid w:val="00030F98"/>
    <w:rsid w:val="00055E51"/>
    <w:rsid w:val="00091382"/>
    <w:rsid w:val="000B0619"/>
    <w:rsid w:val="000B61CA"/>
    <w:rsid w:val="000B628A"/>
    <w:rsid w:val="000F7610"/>
    <w:rsid w:val="00114ED7"/>
    <w:rsid w:val="00140B0E"/>
    <w:rsid w:val="00163EBE"/>
    <w:rsid w:val="001A21CE"/>
    <w:rsid w:val="001A37D4"/>
    <w:rsid w:val="001A5CA9"/>
    <w:rsid w:val="001B2AC1"/>
    <w:rsid w:val="001B403A"/>
    <w:rsid w:val="001C472F"/>
    <w:rsid w:val="001E17D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7F77"/>
    <w:rsid w:val="00350803"/>
    <w:rsid w:val="00364079"/>
    <w:rsid w:val="003722B4"/>
    <w:rsid w:val="003955BE"/>
    <w:rsid w:val="003C5528"/>
    <w:rsid w:val="003C666C"/>
    <w:rsid w:val="003E71C6"/>
    <w:rsid w:val="004077FB"/>
    <w:rsid w:val="00424DD9"/>
    <w:rsid w:val="0046104A"/>
    <w:rsid w:val="004717C5"/>
    <w:rsid w:val="004E3E3A"/>
    <w:rsid w:val="00500326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32C62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855DB"/>
    <w:rsid w:val="0089382B"/>
    <w:rsid w:val="008A1907"/>
    <w:rsid w:val="008C6BCA"/>
    <w:rsid w:val="008C7B50"/>
    <w:rsid w:val="00934783"/>
    <w:rsid w:val="009536B4"/>
    <w:rsid w:val="00956C55"/>
    <w:rsid w:val="009959E4"/>
    <w:rsid w:val="009B3C40"/>
    <w:rsid w:val="009F7A1E"/>
    <w:rsid w:val="00A06021"/>
    <w:rsid w:val="00A32D17"/>
    <w:rsid w:val="00A42540"/>
    <w:rsid w:val="00A50939"/>
    <w:rsid w:val="00A70AE9"/>
    <w:rsid w:val="00A90B21"/>
    <w:rsid w:val="00AA6A40"/>
    <w:rsid w:val="00AB4DE4"/>
    <w:rsid w:val="00AD1BF0"/>
    <w:rsid w:val="00B20409"/>
    <w:rsid w:val="00B26144"/>
    <w:rsid w:val="00B30D7B"/>
    <w:rsid w:val="00B5664D"/>
    <w:rsid w:val="00BA5B40"/>
    <w:rsid w:val="00BD0206"/>
    <w:rsid w:val="00C2098A"/>
    <w:rsid w:val="00C5444A"/>
    <w:rsid w:val="00C612DA"/>
    <w:rsid w:val="00C660E5"/>
    <w:rsid w:val="00C7741E"/>
    <w:rsid w:val="00C854F0"/>
    <w:rsid w:val="00C85567"/>
    <w:rsid w:val="00C875AB"/>
    <w:rsid w:val="00CA3DF1"/>
    <w:rsid w:val="00CA4581"/>
    <w:rsid w:val="00CE18D5"/>
    <w:rsid w:val="00CE424D"/>
    <w:rsid w:val="00D04109"/>
    <w:rsid w:val="00D1305A"/>
    <w:rsid w:val="00D41EF7"/>
    <w:rsid w:val="00D679D8"/>
    <w:rsid w:val="00D75706"/>
    <w:rsid w:val="00DB0540"/>
    <w:rsid w:val="00DB0EA9"/>
    <w:rsid w:val="00DD6416"/>
    <w:rsid w:val="00DF4E0A"/>
    <w:rsid w:val="00E02DCD"/>
    <w:rsid w:val="00E12C60"/>
    <w:rsid w:val="00E22E87"/>
    <w:rsid w:val="00E41F40"/>
    <w:rsid w:val="00E57630"/>
    <w:rsid w:val="00E660B4"/>
    <w:rsid w:val="00E73646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9ED47"/>
  <w15:chartTrackingRefBased/>
  <w15:docId w15:val="{3F5728DA-A3BC-4FA9-81AD-0837B51D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E736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364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625D5EC9A24C37A5B9B3533CDC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E6CA1-B33E-427C-B263-727B54A627D1}"/>
      </w:docPartPr>
      <w:docPartBody>
        <w:p w:rsidR="00514AFE" w:rsidRDefault="00AA5D0A">
          <w:pPr>
            <w:pStyle w:val="C1625D5EC9A24C37A5B9B3533CDC46C6"/>
          </w:pPr>
          <w:r>
            <w:t>S</w:t>
          </w:r>
          <w:r w:rsidRPr="00333CD3">
            <w:t>N</w:t>
          </w:r>
        </w:p>
      </w:docPartBody>
    </w:docPart>
    <w:docPart>
      <w:docPartPr>
        <w:name w:val="FDE1E018C5F043709A1048753742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7ABE5-B5BC-467E-85B6-148EEE14E42A}"/>
      </w:docPartPr>
      <w:docPartBody>
        <w:p w:rsidR="00514AFE" w:rsidRDefault="00AA5D0A">
          <w:pPr>
            <w:pStyle w:val="FDE1E018C5F043709A10487537423F36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FD39A316AB844EC7AEB0EF322A1D0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F6B15-3FAB-48D0-B8C5-79F81BEE1500}"/>
      </w:docPartPr>
      <w:docPartBody>
        <w:p w:rsidR="00514AFE" w:rsidRDefault="00AA5D0A">
          <w:pPr>
            <w:pStyle w:val="FD39A316AB844EC7AEB0EF322A1D0C4B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2D9C552C1DF04CD8AC443329F12C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6FF5D-8BC9-4D90-9F4A-8CF8D68B5D22}"/>
      </w:docPartPr>
      <w:docPartBody>
        <w:p w:rsidR="00514AFE" w:rsidRDefault="00AA5D0A">
          <w:pPr>
            <w:pStyle w:val="2D9C552C1DF04CD8AC443329F12C85CE"/>
          </w:pPr>
          <w:r w:rsidRPr="00333CD3">
            <w:rPr>
              <w:lang w:bidi="es-ES"/>
            </w:rPr>
            <w:t>Vaya al grupo Estilos, que encontrará en la pestaña Inicio de la cinta de opciones, para aplicar el formato que necesite en un simple clic.</w:t>
          </w:r>
        </w:p>
      </w:docPartBody>
    </w:docPart>
    <w:docPart>
      <w:docPartPr>
        <w:name w:val="482A6C5D76294E07ABF9301A9636B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DEB2E-E972-4437-95F8-A78417B2090C}"/>
      </w:docPartPr>
      <w:docPartBody>
        <w:p w:rsidR="00514AFE" w:rsidRDefault="00AA5D0A">
          <w:pPr>
            <w:pStyle w:val="482A6C5D76294E07ABF9301A9636B041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EF66C6E15A894D7A8C74159980B6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0C27E-FF0A-40C2-8771-FD5819BC0BA4}"/>
      </w:docPartPr>
      <w:docPartBody>
        <w:p w:rsidR="00514AFE" w:rsidRDefault="00AA5D0A">
          <w:pPr>
            <w:pStyle w:val="EF66C6E15A894D7A8C74159980B64415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  <w:docPart>
      <w:docPartPr>
        <w:name w:val="59D12FB3D0F941029E5ECAA7C0098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80848-4831-423A-ABB4-4EA0FD2182DB}"/>
      </w:docPartPr>
      <w:docPartBody>
        <w:p w:rsidR="00514AFE" w:rsidRDefault="00073CE8" w:rsidP="00073CE8">
          <w:pPr>
            <w:pStyle w:val="59D12FB3D0F941029E5ECAA7C0098852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8B8D2BB062B34B2288AC0DF5AF9A5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7148E-294A-4E15-8379-1E29A8D37922}"/>
      </w:docPartPr>
      <w:docPartBody>
        <w:p w:rsidR="00514AFE" w:rsidRDefault="00073CE8" w:rsidP="00073CE8">
          <w:pPr>
            <w:pStyle w:val="8B8D2BB062B34B2288AC0DF5AF9A5257"/>
          </w:pPr>
          <w:r w:rsidRPr="00333CD3">
            <w:rPr>
              <w:lang w:bidi="es-ES"/>
            </w:rPr>
            <w:t>Puesto</w:t>
          </w:r>
        </w:p>
      </w:docPartBody>
    </w:docPart>
    <w:docPart>
      <w:docPartPr>
        <w:name w:val="9D9076668F8C437F8D4C3A1952980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3E4E-F125-4A62-B1BA-DB4B836F4A68}"/>
      </w:docPartPr>
      <w:docPartBody>
        <w:p w:rsidR="00514AFE" w:rsidRDefault="00073CE8" w:rsidP="00073CE8">
          <w:pPr>
            <w:pStyle w:val="9D9076668F8C437F8D4C3A1952980CEF"/>
          </w:pPr>
          <w:r w:rsidRPr="00333CD3">
            <w:rPr>
              <w:lang w:bidi="es-ES"/>
            </w:rPr>
            <w:t>Compañía</w:t>
          </w:r>
        </w:p>
      </w:docPartBody>
    </w:docPart>
    <w:docPart>
      <w:docPartPr>
        <w:name w:val="FBEF590A42D04D4DB6C44BEE0170F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825C-B0B9-4187-8AE9-99BE5775B9AE}"/>
      </w:docPartPr>
      <w:docPartBody>
        <w:p w:rsidR="00514AFE" w:rsidRDefault="00073CE8" w:rsidP="00073CE8">
          <w:pPr>
            <w:pStyle w:val="FBEF590A42D04D4DB6C44BEE0170F4B3"/>
          </w:pPr>
          <w:r w:rsidRPr="00333CD3">
            <w:rPr>
              <w:lang w:bidi="es-ES"/>
            </w:rPr>
            <w:t>Fechas de inicio y fin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E8"/>
    <w:rsid w:val="00073CE8"/>
    <w:rsid w:val="0049376A"/>
    <w:rsid w:val="00514AFE"/>
    <w:rsid w:val="00514D74"/>
    <w:rsid w:val="00850307"/>
    <w:rsid w:val="00AA5D0A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625D5EC9A24C37A5B9B3533CDC46C6">
    <w:name w:val="C1625D5EC9A24C37A5B9B3533CDC46C6"/>
  </w:style>
  <w:style w:type="paragraph" w:customStyle="1" w:styleId="B3D88AECDD6141DB911E68EECD272AD4">
    <w:name w:val="B3D88AECDD6141DB911E68EECD272AD4"/>
  </w:style>
  <w:style w:type="paragraph" w:customStyle="1" w:styleId="AA5B44BAE1A940A1BEB1B01305495822">
    <w:name w:val="AA5B44BAE1A940A1BEB1B01305495822"/>
  </w:style>
  <w:style w:type="paragraph" w:customStyle="1" w:styleId="5026EBA1AC7E4E2E8C7760BD43C0E5D7">
    <w:name w:val="5026EBA1AC7E4E2E8C7760BD43C0E5D7"/>
  </w:style>
  <w:style w:type="paragraph" w:customStyle="1" w:styleId="3BC99EC3B9754BBD97BF3F21EF6498D8">
    <w:name w:val="3BC99EC3B9754BBD97BF3F21EF6498D8"/>
  </w:style>
  <w:style w:type="paragraph" w:customStyle="1" w:styleId="AEE10835DF254344AF475863CC4B680B">
    <w:name w:val="AEE10835DF254344AF475863CC4B680B"/>
  </w:style>
  <w:style w:type="paragraph" w:customStyle="1" w:styleId="B69F30E8C16F4240ADDCDCA3FEBB7F58">
    <w:name w:val="B69F30E8C16F4240ADDCDCA3FEBB7F58"/>
  </w:style>
  <w:style w:type="paragraph" w:customStyle="1" w:styleId="2777252DD2E4452C87AD60E04394B346">
    <w:name w:val="2777252DD2E4452C87AD60E04394B346"/>
  </w:style>
  <w:style w:type="paragraph" w:customStyle="1" w:styleId="DEC4DFA6246E4D41869155DFF9223FEC">
    <w:name w:val="DEC4DFA6246E4D41869155DFF9223FEC"/>
  </w:style>
  <w:style w:type="paragraph" w:customStyle="1" w:styleId="7A4F7C01EAD34B898EC771805C832014">
    <w:name w:val="7A4F7C01EAD34B898EC771805C832014"/>
  </w:style>
  <w:style w:type="paragraph" w:customStyle="1" w:styleId="E75E77187A154C959246616F381FFD08">
    <w:name w:val="E75E77187A154C959246616F381FFD08"/>
  </w:style>
  <w:style w:type="paragraph" w:customStyle="1" w:styleId="8DCB3AE6EF0140B4ADAED85F719427B8">
    <w:name w:val="8DCB3AE6EF0140B4ADAED85F719427B8"/>
  </w:style>
  <w:style w:type="paragraph" w:customStyle="1" w:styleId="9BD37A93D8AD4037AF17F28B7388AA15">
    <w:name w:val="9BD37A93D8AD4037AF17F28B7388AA15"/>
  </w:style>
  <w:style w:type="paragraph" w:customStyle="1" w:styleId="FB734D26A784451BB524C790EE935E9E">
    <w:name w:val="FB734D26A784451BB524C790EE935E9E"/>
  </w:style>
  <w:style w:type="paragraph" w:customStyle="1" w:styleId="FE55E560307F47F9BA1D8EE5623E3382">
    <w:name w:val="FE55E560307F47F9BA1D8EE5623E3382"/>
  </w:style>
  <w:style w:type="paragraph" w:customStyle="1" w:styleId="E12D46D0803D4EB997641E359DDCF3AA">
    <w:name w:val="E12D46D0803D4EB997641E359DDCF3AA"/>
  </w:style>
  <w:style w:type="paragraph" w:customStyle="1" w:styleId="93DB085A031445D994B6645BBEA6EBDB">
    <w:name w:val="93DB085A031445D994B6645BBEA6EBDB"/>
  </w:style>
  <w:style w:type="paragraph" w:customStyle="1" w:styleId="9069B77B427B405F86A987FC2B59644B">
    <w:name w:val="9069B77B427B405F86A987FC2B59644B"/>
  </w:style>
  <w:style w:type="paragraph" w:customStyle="1" w:styleId="2BDE6B530432455B912A6E91A49B8206">
    <w:name w:val="2BDE6B530432455B912A6E91A49B8206"/>
  </w:style>
  <w:style w:type="paragraph" w:customStyle="1" w:styleId="2620CEC908C74E5BAA0495F63053525B">
    <w:name w:val="2620CEC908C74E5BAA0495F63053525B"/>
  </w:style>
  <w:style w:type="paragraph" w:customStyle="1" w:styleId="FFB8E0B0F3414A71A2D08F1F70BBF4AC">
    <w:name w:val="FFB8E0B0F3414A71A2D08F1F70BBF4AC"/>
  </w:style>
  <w:style w:type="paragraph" w:customStyle="1" w:styleId="26A33F63FEB44FF89830BC2940849B7C">
    <w:name w:val="26A33F63FEB44FF89830BC2940849B7C"/>
  </w:style>
  <w:style w:type="paragraph" w:customStyle="1" w:styleId="B76E1B39528C47818931D97744245428">
    <w:name w:val="B76E1B39528C47818931D97744245428"/>
  </w:style>
  <w:style w:type="paragraph" w:customStyle="1" w:styleId="FDE1E018C5F043709A10487537423F36">
    <w:name w:val="FDE1E018C5F043709A10487537423F36"/>
  </w:style>
  <w:style w:type="paragraph" w:customStyle="1" w:styleId="FD39A316AB844EC7AEB0EF322A1D0C4B">
    <w:name w:val="FD39A316AB844EC7AEB0EF322A1D0C4B"/>
  </w:style>
  <w:style w:type="paragraph" w:customStyle="1" w:styleId="2D9C552C1DF04CD8AC443329F12C85CE">
    <w:name w:val="2D9C552C1DF04CD8AC443329F12C85CE"/>
  </w:style>
  <w:style w:type="paragraph" w:customStyle="1" w:styleId="482A6C5D76294E07ABF9301A9636B041">
    <w:name w:val="482A6C5D76294E07ABF9301A9636B041"/>
  </w:style>
  <w:style w:type="paragraph" w:customStyle="1" w:styleId="EF66C6E15A894D7A8C74159980B64415">
    <w:name w:val="EF66C6E15A894D7A8C74159980B64415"/>
  </w:style>
  <w:style w:type="paragraph" w:customStyle="1" w:styleId="59D12FB3D0F941029E5ECAA7C0098852">
    <w:name w:val="59D12FB3D0F941029E5ECAA7C0098852"/>
    <w:rsid w:val="00073CE8"/>
  </w:style>
  <w:style w:type="paragraph" w:customStyle="1" w:styleId="8B8D2BB062B34B2288AC0DF5AF9A5257">
    <w:name w:val="8B8D2BB062B34B2288AC0DF5AF9A5257"/>
    <w:rsid w:val="00073CE8"/>
  </w:style>
  <w:style w:type="paragraph" w:customStyle="1" w:styleId="9D9076668F8C437F8D4C3A1952980CEF">
    <w:name w:val="9D9076668F8C437F8D4C3A1952980CEF"/>
    <w:rsid w:val="00073CE8"/>
  </w:style>
  <w:style w:type="paragraph" w:customStyle="1" w:styleId="9C748A145CA34D63A880ABA93E25EA24">
    <w:name w:val="9C748A145CA34D63A880ABA93E25EA24"/>
    <w:rsid w:val="00073CE8"/>
  </w:style>
  <w:style w:type="paragraph" w:customStyle="1" w:styleId="687E523445884697AA20B531011A18BF">
    <w:name w:val="687E523445884697AA20B531011A18BF"/>
    <w:rsid w:val="00073CE8"/>
  </w:style>
  <w:style w:type="paragraph" w:customStyle="1" w:styleId="38042A243AE84BF08ADBCB61BFF69F51">
    <w:name w:val="38042A243AE84BF08ADBCB61BFF69F51"/>
    <w:rsid w:val="00073CE8"/>
  </w:style>
  <w:style w:type="paragraph" w:customStyle="1" w:styleId="4BB1F2A410E44442B3A3181716E7031C">
    <w:name w:val="4BB1F2A410E44442B3A3181716E7031C"/>
    <w:rsid w:val="00073CE8"/>
  </w:style>
  <w:style w:type="paragraph" w:customStyle="1" w:styleId="2440EB7A33064FEF9D177C18965ABD08">
    <w:name w:val="2440EB7A33064FEF9D177C18965ABD08"/>
    <w:rsid w:val="00073CE8"/>
  </w:style>
  <w:style w:type="paragraph" w:customStyle="1" w:styleId="E3CF65671D45498FAE8A85D1793AF05D">
    <w:name w:val="E3CF65671D45498FAE8A85D1793AF05D"/>
    <w:rsid w:val="00073CE8"/>
  </w:style>
  <w:style w:type="paragraph" w:customStyle="1" w:styleId="761ED7361F974719A36ECD865BCF539A">
    <w:name w:val="761ED7361F974719A36ECD865BCF539A"/>
    <w:rsid w:val="00073CE8"/>
  </w:style>
  <w:style w:type="paragraph" w:customStyle="1" w:styleId="516227BC0B3D41EA9FE9DE012D9D9D51">
    <w:name w:val="516227BC0B3D41EA9FE9DE012D9D9D51"/>
    <w:rsid w:val="00073CE8"/>
  </w:style>
  <w:style w:type="paragraph" w:customStyle="1" w:styleId="FBEF590A42D04D4DB6C44BEE0170F4B3">
    <w:name w:val="FBEF590A42D04D4DB6C44BEE0170F4B3"/>
    <w:rsid w:val="00073CE8"/>
  </w:style>
  <w:style w:type="paragraph" w:customStyle="1" w:styleId="265044732A884B7A97F4EB3C3FA831F7">
    <w:name w:val="265044732A884B7A97F4EB3C3FA831F7"/>
    <w:rsid w:val="00073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1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JUAN CARLOS GÓMEZ</dc:subject>
  <dc:creator>hotel portobelo</dc:creator>
  <cp:keywords/>
  <dc:description>+57 300 303 3030  juancarlosgomez@hotelportobelo.co</dc:description>
  <cp:lastModifiedBy>avalenzuela@industrial.uson.mx</cp:lastModifiedBy>
  <cp:revision>4</cp:revision>
  <cp:lastPrinted>2018-09-19T19:20:00Z</cp:lastPrinted>
  <dcterms:created xsi:type="dcterms:W3CDTF">2022-08-29T19:40:00Z</dcterms:created>
  <dcterms:modified xsi:type="dcterms:W3CDTF">2022-08-29T19:41:00Z</dcterms:modified>
</cp:coreProperties>
</file>